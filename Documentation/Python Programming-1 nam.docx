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A03ACA" w:rsidP="00C6554A">
      <w:pPr>
        <w:pStyle w:val="Title"/>
      </w:pPr>
      <w:r>
        <w:t>Python</w:t>
      </w:r>
      <w:r w:rsidR="007D18E0">
        <w:t xml:space="preserve"> Programming</w:t>
      </w:r>
    </w:p>
    <w:p w:rsidR="00A03ACA" w:rsidRDefault="00A03ACA" w:rsidP="00C6554A">
      <w:pPr>
        <w:pStyle w:val="Subtitle"/>
      </w:pPr>
    </w:p>
    <w:p w:rsidR="00A03ACA" w:rsidRDefault="00A03ACA" w:rsidP="00C6554A">
      <w:pPr>
        <w:pStyle w:val="Subtitle"/>
      </w:pPr>
    </w:p>
    <w:p w:rsidR="00C6554A" w:rsidRPr="00D5413C" w:rsidRDefault="00A03ACA" w:rsidP="00C6554A">
      <w:pPr>
        <w:pStyle w:val="Subtitle"/>
      </w:pPr>
      <w:r>
        <w:t>Lab assignment 1</w:t>
      </w: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A03ACA" w:rsidRDefault="00A03ACA" w:rsidP="00C6554A">
      <w:pPr>
        <w:pStyle w:val="ContactInfo"/>
      </w:pPr>
    </w:p>
    <w:p w:rsidR="00C6554A" w:rsidRPr="00A03ACA" w:rsidRDefault="00A03ACA" w:rsidP="00C6554A">
      <w:pPr>
        <w:pStyle w:val="ContactInfo"/>
        <w:rPr>
          <w:sz w:val="32"/>
          <w:szCs w:val="32"/>
        </w:rPr>
      </w:pPr>
      <w:r w:rsidRPr="00A03ACA">
        <w:rPr>
          <w:sz w:val="32"/>
          <w:szCs w:val="32"/>
        </w:rPr>
        <w:t>Namrata Dutta</w:t>
      </w:r>
      <w:r w:rsidR="00C6554A" w:rsidRPr="00A03ACA">
        <w:rPr>
          <w:sz w:val="32"/>
          <w:szCs w:val="32"/>
        </w:rPr>
        <w:t xml:space="preserve"> | </w:t>
      </w:r>
      <w:r w:rsidRPr="00A03ACA">
        <w:rPr>
          <w:sz w:val="32"/>
          <w:szCs w:val="32"/>
        </w:rPr>
        <w:t>Python</w:t>
      </w:r>
      <w:r w:rsidR="00C6554A" w:rsidRPr="00A03ACA">
        <w:rPr>
          <w:sz w:val="32"/>
          <w:szCs w:val="32"/>
        </w:rPr>
        <w:t xml:space="preserve"> | </w:t>
      </w:r>
      <w:r w:rsidRPr="00A03ACA">
        <w:rPr>
          <w:sz w:val="32"/>
          <w:szCs w:val="32"/>
        </w:rPr>
        <w:t>16247052</w:t>
      </w:r>
      <w:r w:rsidR="00C6554A" w:rsidRPr="00A03ACA">
        <w:rPr>
          <w:sz w:val="32"/>
          <w:szCs w:val="32"/>
        </w:rPr>
        <w:br w:type="page"/>
      </w:r>
    </w:p>
    <w:p w:rsidR="00C6554A" w:rsidRPr="00E80838" w:rsidRDefault="00E80838" w:rsidP="00C6554A">
      <w:pPr>
        <w:pStyle w:val="Heading1"/>
        <w:rPr>
          <w:sz w:val="36"/>
          <w:szCs w:val="36"/>
        </w:rPr>
      </w:pPr>
      <w:r w:rsidRPr="00E80838">
        <w:rPr>
          <w:sz w:val="36"/>
          <w:szCs w:val="36"/>
        </w:rPr>
        <w:lastRenderedPageBreak/>
        <w:t>OBJECTIVE</w:t>
      </w:r>
    </w:p>
    <w:p w:rsidR="00C6554A" w:rsidRPr="00C31B30" w:rsidRDefault="00A03ACA" w:rsidP="00A03ACA">
      <w:pPr>
        <w:pStyle w:val="ListBullet"/>
        <w:numPr>
          <w:ilvl w:val="0"/>
          <w:numId w:val="0"/>
        </w:numPr>
        <w:rPr>
          <w:sz w:val="32"/>
          <w:szCs w:val="32"/>
        </w:rPr>
      </w:pPr>
      <w:r w:rsidRPr="00C31B30">
        <w:rPr>
          <w:sz w:val="32"/>
          <w:szCs w:val="32"/>
        </w:rPr>
        <w:t>The objective of this assignment is to focus on the basics of Python like the syntax, data types</w:t>
      </w:r>
      <w:r w:rsidR="00476925" w:rsidRPr="00C31B30">
        <w:rPr>
          <w:sz w:val="32"/>
          <w:szCs w:val="32"/>
        </w:rPr>
        <w:t>, using arithmetic operators, use of functions and conditional statements.</w:t>
      </w:r>
      <w:r w:rsidR="005C579F" w:rsidRPr="00C31B30">
        <w:rPr>
          <w:sz w:val="32"/>
          <w:szCs w:val="32"/>
        </w:rPr>
        <w:t xml:space="preserve"> Also, about loops and conditional statements.</w:t>
      </w:r>
    </w:p>
    <w:p w:rsidR="00C6554A" w:rsidRPr="00E80838" w:rsidRDefault="005C579F" w:rsidP="00C6554A">
      <w:pPr>
        <w:pStyle w:val="Heading2"/>
        <w:rPr>
          <w:sz w:val="36"/>
          <w:szCs w:val="36"/>
        </w:rPr>
      </w:pPr>
      <w:r w:rsidRPr="00E80838">
        <w:rPr>
          <w:sz w:val="36"/>
          <w:szCs w:val="36"/>
        </w:rPr>
        <w:t>F</w:t>
      </w:r>
      <w:r w:rsidR="007D18E0" w:rsidRPr="00E80838">
        <w:rPr>
          <w:sz w:val="36"/>
          <w:szCs w:val="36"/>
        </w:rPr>
        <w:t>eatures</w:t>
      </w:r>
    </w:p>
    <w:p w:rsidR="007D18E0" w:rsidRPr="00C31B30" w:rsidRDefault="007D18E0" w:rsidP="007D18E0">
      <w:pPr>
        <w:rPr>
          <w:sz w:val="32"/>
          <w:szCs w:val="32"/>
        </w:rPr>
      </w:pPr>
      <w:r w:rsidRPr="00C31B30">
        <w:rPr>
          <w:sz w:val="32"/>
          <w:szCs w:val="32"/>
        </w:rPr>
        <w:t>The task consists of 4 questions which checks our programs for all kinds of features like ability to test a password for a website or to use the arithmetic and binary operators by checking the middle and longest word in a sentence or how to create a list and extract information from that list.</w:t>
      </w:r>
    </w:p>
    <w:p w:rsidR="007D18E0" w:rsidRPr="00E80838" w:rsidRDefault="007D18E0" w:rsidP="007D18E0">
      <w:pPr>
        <w:pStyle w:val="Heading2"/>
        <w:rPr>
          <w:sz w:val="36"/>
          <w:szCs w:val="36"/>
        </w:rPr>
      </w:pPr>
      <w:r w:rsidRPr="00E80838">
        <w:rPr>
          <w:sz w:val="36"/>
          <w:szCs w:val="36"/>
        </w:rPr>
        <w:t>Configuration</w:t>
      </w:r>
    </w:p>
    <w:p w:rsidR="007D18E0" w:rsidRPr="00C31B30" w:rsidRDefault="007D18E0" w:rsidP="007D18E0">
      <w:pPr>
        <w:rPr>
          <w:sz w:val="32"/>
          <w:szCs w:val="32"/>
        </w:rPr>
      </w:pPr>
      <w:r w:rsidRPr="00C31B30">
        <w:rPr>
          <w:sz w:val="32"/>
          <w:szCs w:val="32"/>
        </w:rPr>
        <w:t>OS: Windows 10</w:t>
      </w:r>
    </w:p>
    <w:p w:rsidR="007D18E0" w:rsidRPr="00C31B30" w:rsidRDefault="007D18E0" w:rsidP="007D18E0">
      <w:pPr>
        <w:rPr>
          <w:sz w:val="32"/>
          <w:szCs w:val="32"/>
        </w:rPr>
      </w:pPr>
      <w:r w:rsidRPr="00C31B30">
        <w:rPr>
          <w:sz w:val="32"/>
          <w:szCs w:val="32"/>
        </w:rPr>
        <w:t>Python version: 3.4</w:t>
      </w:r>
    </w:p>
    <w:p w:rsidR="007D18E0" w:rsidRPr="00C31B30" w:rsidRDefault="007D18E0" w:rsidP="007D18E0">
      <w:pPr>
        <w:rPr>
          <w:sz w:val="32"/>
          <w:szCs w:val="32"/>
        </w:rPr>
      </w:pPr>
      <w:r w:rsidRPr="00C31B30">
        <w:rPr>
          <w:sz w:val="32"/>
          <w:szCs w:val="32"/>
        </w:rPr>
        <w:t>IDE used: PyCharm</w:t>
      </w:r>
    </w:p>
    <w:p w:rsidR="00C31B30" w:rsidRDefault="00C31B30" w:rsidP="007D18E0"/>
    <w:p w:rsidR="00C31B30" w:rsidRDefault="00C31B30" w:rsidP="007D18E0"/>
    <w:p w:rsidR="00C31B30" w:rsidRDefault="00C31B30" w:rsidP="007D18E0"/>
    <w:p w:rsidR="00C31B30" w:rsidRDefault="00C31B30" w:rsidP="007D18E0"/>
    <w:p w:rsidR="00C31B30" w:rsidRDefault="00C31B30" w:rsidP="007D18E0"/>
    <w:p w:rsidR="00C31B30" w:rsidRDefault="00C31B30" w:rsidP="007D18E0"/>
    <w:p w:rsidR="00C31B30" w:rsidRDefault="00C31B30" w:rsidP="007D18E0"/>
    <w:p w:rsidR="00C31B30" w:rsidRDefault="00C31B30" w:rsidP="007D18E0"/>
    <w:p w:rsidR="00C31B30" w:rsidRDefault="00C31B30" w:rsidP="007D18E0"/>
    <w:p w:rsidR="007D18E0" w:rsidRPr="007D18E0" w:rsidRDefault="007D18E0" w:rsidP="007D18E0"/>
    <w:p w:rsidR="002C74C0" w:rsidRPr="00E80838" w:rsidRDefault="00C31B30" w:rsidP="00C31B30">
      <w:pPr>
        <w:pStyle w:val="Heading2"/>
        <w:rPr>
          <w:sz w:val="36"/>
          <w:szCs w:val="36"/>
        </w:rPr>
      </w:pPr>
      <w:r w:rsidRPr="00E80838">
        <w:rPr>
          <w:sz w:val="36"/>
          <w:szCs w:val="36"/>
        </w:rPr>
        <w:t>Input and Output</w:t>
      </w:r>
    </w:p>
    <w:p w:rsidR="00C31B30" w:rsidRDefault="00C31B30" w:rsidP="00C31B30">
      <w:r>
        <w:t>Screenshots</w:t>
      </w:r>
    </w:p>
    <w:p w:rsidR="00C31B30" w:rsidRPr="00E80838" w:rsidRDefault="00C31B30" w:rsidP="00C31B30">
      <w:pPr>
        <w:pStyle w:val="Heading2"/>
        <w:rPr>
          <w:sz w:val="36"/>
          <w:szCs w:val="36"/>
        </w:rPr>
      </w:pPr>
      <w:r w:rsidRPr="00E80838">
        <w:rPr>
          <w:sz w:val="36"/>
          <w:szCs w:val="36"/>
        </w:rPr>
        <w:t>Implementation</w:t>
      </w:r>
    </w:p>
    <w:p w:rsidR="00C31B30" w:rsidRDefault="00C31B30" w:rsidP="00C31B30">
      <w:pPr>
        <w:pStyle w:val="ListParagraph"/>
        <w:numPr>
          <w:ilvl w:val="0"/>
          <w:numId w:val="16"/>
        </w:numPr>
      </w:pPr>
      <w:r>
        <w:t>Task 1</w:t>
      </w:r>
      <w:bookmarkStart w:id="5" w:name="_GoBack"/>
      <w:bookmarkEnd w:id="5"/>
    </w:p>
    <w:p w:rsidR="00C31B30" w:rsidRDefault="00C31B30" w:rsidP="00C31B30">
      <w:pPr>
        <w:pStyle w:val="ListParagraph"/>
        <w:numPr>
          <w:ilvl w:val="0"/>
          <w:numId w:val="16"/>
        </w:numPr>
      </w:pPr>
      <w:r>
        <w:t>Task 2</w:t>
      </w:r>
    </w:p>
    <w:p w:rsidR="00C31B30" w:rsidRDefault="00C31B30" w:rsidP="00C31B30">
      <w:pPr>
        <w:pStyle w:val="ListParagraph"/>
        <w:numPr>
          <w:ilvl w:val="0"/>
          <w:numId w:val="16"/>
        </w:numPr>
      </w:pPr>
      <w:r>
        <w:t>Task 3</w:t>
      </w:r>
    </w:p>
    <w:p w:rsidR="00C31B30" w:rsidRDefault="00C31B30" w:rsidP="00C31B30">
      <w:pPr>
        <w:pStyle w:val="ListParagraph"/>
        <w:numPr>
          <w:ilvl w:val="0"/>
          <w:numId w:val="16"/>
        </w:numPr>
      </w:pPr>
      <w:r>
        <w:t>Task 4</w:t>
      </w:r>
    </w:p>
    <w:p w:rsidR="00C31B30" w:rsidRPr="00E80838" w:rsidRDefault="00C31B30" w:rsidP="00C31B30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36"/>
          <w:szCs w:val="36"/>
        </w:rPr>
      </w:pPr>
      <w:r w:rsidRPr="00E80838">
        <w:rPr>
          <w:rFonts w:asciiTheme="majorHAnsi" w:eastAsiaTheme="majorEastAsia" w:hAnsiTheme="majorHAnsi" w:cstheme="majorBidi"/>
          <w:caps/>
          <w:color w:val="007789" w:themeColor="accent1" w:themeShade="BF"/>
          <w:sz w:val="36"/>
          <w:szCs w:val="36"/>
        </w:rPr>
        <w:t>Deployment</w:t>
      </w:r>
    </w:p>
    <w:p w:rsidR="00C31B30" w:rsidRPr="00E80838" w:rsidRDefault="00C31B30" w:rsidP="00C31B30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36"/>
          <w:szCs w:val="36"/>
        </w:rPr>
      </w:pPr>
      <w:r w:rsidRPr="00E80838">
        <w:rPr>
          <w:rFonts w:asciiTheme="majorHAnsi" w:eastAsiaTheme="majorEastAsia" w:hAnsiTheme="majorHAnsi" w:cstheme="majorBidi"/>
          <w:caps/>
          <w:color w:val="007789" w:themeColor="accent1" w:themeShade="BF"/>
          <w:sz w:val="36"/>
          <w:szCs w:val="36"/>
        </w:rPr>
        <w:t>Limitation</w:t>
      </w:r>
    </w:p>
    <w:p w:rsidR="00C31B30" w:rsidRPr="00E80838" w:rsidRDefault="00C31B30" w:rsidP="00C31B30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36"/>
          <w:szCs w:val="36"/>
        </w:rPr>
      </w:pPr>
      <w:r w:rsidRPr="00E80838">
        <w:rPr>
          <w:rFonts w:asciiTheme="majorHAnsi" w:eastAsiaTheme="majorEastAsia" w:hAnsiTheme="majorHAnsi" w:cstheme="majorBidi"/>
          <w:caps/>
          <w:color w:val="007789" w:themeColor="accent1" w:themeShade="BF"/>
          <w:sz w:val="36"/>
          <w:szCs w:val="36"/>
        </w:rPr>
        <w:t>References</w:t>
      </w:r>
    </w:p>
    <w:p w:rsidR="00C31B30" w:rsidRPr="00C31B30" w:rsidRDefault="00C31B30" w:rsidP="00C31B30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:rsidR="00C31B30" w:rsidRPr="00C31B30" w:rsidRDefault="00C31B30" w:rsidP="00C31B30"/>
    <w:p w:rsidR="00C31B30" w:rsidRDefault="00C31B30" w:rsidP="005C579F"/>
    <w:sectPr w:rsidR="00C31B3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CA" w:rsidRDefault="00A03ACA" w:rsidP="00C6554A">
      <w:pPr>
        <w:spacing w:before="0" w:after="0" w:line="240" w:lineRule="auto"/>
      </w:pPr>
      <w:r>
        <w:separator/>
      </w:r>
    </w:p>
  </w:endnote>
  <w:endnote w:type="continuationSeparator" w:id="0">
    <w:p w:rsidR="00A03ACA" w:rsidRDefault="00A03A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530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CA" w:rsidRDefault="00A03ACA" w:rsidP="00C6554A">
      <w:pPr>
        <w:spacing w:before="0" w:after="0" w:line="240" w:lineRule="auto"/>
      </w:pPr>
      <w:r>
        <w:separator/>
      </w:r>
    </w:p>
  </w:footnote>
  <w:footnote w:type="continuationSeparator" w:id="0">
    <w:p w:rsidR="00A03ACA" w:rsidRDefault="00A03A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2B7827"/>
    <w:multiLevelType w:val="hybridMultilevel"/>
    <w:tmpl w:val="1FD0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CA"/>
    <w:rsid w:val="002554CD"/>
    <w:rsid w:val="00293B83"/>
    <w:rsid w:val="002B4294"/>
    <w:rsid w:val="00333D0D"/>
    <w:rsid w:val="00476925"/>
    <w:rsid w:val="004C049F"/>
    <w:rsid w:val="005000E2"/>
    <w:rsid w:val="005C579F"/>
    <w:rsid w:val="006A3CE7"/>
    <w:rsid w:val="007D18E0"/>
    <w:rsid w:val="00A03ACA"/>
    <w:rsid w:val="00C31B30"/>
    <w:rsid w:val="00C6554A"/>
    <w:rsid w:val="00E5309F"/>
    <w:rsid w:val="00E8083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6886E"/>
  <w15:chartTrackingRefBased/>
  <w15:docId w15:val="{178B736F-4074-4DA7-8C57-88AE6A8B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3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8gv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61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nd8gv</dc:creator>
  <cp:keywords/>
  <dc:description/>
  <cp:lastModifiedBy>nd8gv</cp:lastModifiedBy>
  <cp:revision>1</cp:revision>
  <dcterms:created xsi:type="dcterms:W3CDTF">2018-02-01T22:06:00Z</dcterms:created>
  <dcterms:modified xsi:type="dcterms:W3CDTF">2018-02-02T00:13:00Z</dcterms:modified>
</cp:coreProperties>
</file>